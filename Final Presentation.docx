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E53" w:rsidRDefault="00B04414">
      <w:r>
        <w:t>ITS 452</w:t>
      </w:r>
    </w:p>
    <w:p w:rsidR="00B04414" w:rsidRDefault="00B04414">
      <w:r>
        <w:t>Final Project Presentation and Report</w:t>
      </w:r>
    </w:p>
    <w:p w:rsidR="00B04414" w:rsidRDefault="00B04414">
      <w:r>
        <w:t>Fadi Haddad</w:t>
      </w:r>
    </w:p>
    <w:p w:rsidR="00B04414" w:rsidRDefault="00B04414">
      <w:r>
        <w:t>Timothy Yu</w:t>
      </w:r>
    </w:p>
    <w:p w:rsidR="00B04414" w:rsidRDefault="00B04414"/>
    <w:p w:rsidR="00B04414" w:rsidRDefault="00B04414">
      <w:r>
        <w:rPr>
          <w:b/>
          <w:u w:val="single"/>
        </w:rPr>
        <w:t>The Project Report</w:t>
      </w:r>
    </w:p>
    <w:p w:rsidR="00B04414" w:rsidRDefault="00B04414">
      <w:r>
        <w:t xml:space="preserve">1) A website named ASL </w:t>
      </w:r>
      <w:proofErr w:type="gramStart"/>
      <w:r>
        <w:t>For</w:t>
      </w:r>
      <w:proofErr w:type="gramEnd"/>
      <w:r>
        <w:t xml:space="preserve"> Kids is designed for any age who are interested in learning ASL in fun way. It will include stories to watch which has ASL Story 1 to 10 and A to Z. </w:t>
      </w:r>
    </w:p>
    <w:p w:rsidR="00B04414" w:rsidRDefault="00B04414"/>
    <w:p w:rsidR="00B04414" w:rsidRDefault="00B04414">
      <w:r>
        <w:t xml:space="preserve">2) </w:t>
      </w:r>
      <w:r>
        <w:rPr>
          <w:noProof/>
        </w:rPr>
        <w:drawing>
          <wp:inline distT="0" distB="0" distL="0" distR="0" wp14:anchorId="548FFE9D" wp14:editId="760A15A7">
            <wp:extent cx="5943600" cy="3357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14" w:rsidRDefault="00B04414"/>
    <w:p w:rsidR="00B04414" w:rsidRDefault="00B04414">
      <w:r>
        <w:t xml:space="preserve">3) We just started on the templates, finished with Home and </w:t>
      </w:r>
      <w:proofErr w:type="gramStart"/>
      <w:r>
        <w:t>About</w:t>
      </w:r>
      <w:proofErr w:type="gramEnd"/>
      <w:r>
        <w:t xml:space="preserve"> and Contact. As of 12/03/14, we are working on Stories and Games.</w:t>
      </w:r>
    </w:p>
    <w:p w:rsidR="00B04414" w:rsidRDefault="00B04414"/>
    <w:p w:rsidR="00B04414" w:rsidRDefault="00B04414">
      <w:pPr>
        <w:rPr>
          <w:b/>
          <w:u w:val="single"/>
        </w:rPr>
      </w:pPr>
      <w:r>
        <w:rPr>
          <w:b/>
          <w:u w:val="single"/>
        </w:rPr>
        <w:t>The Project Presentation</w:t>
      </w:r>
    </w:p>
    <w:p w:rsidR="00B04414" w:rsidRDefault="00B04414">
      <w:r>
        <w:t>On December 12</w:t>
      </w:r>
    </w:p>
    <w:p w:rsidR="00B04414" w:rsidRDefault="00B04414"/>
    <w:p w:rsidR="00B04414" w:rsidRDefault="00B04414">
      <w:pPr>
        <w:rPr>
          <w:b/>
          <w:u w:val="single"/>
        </w:rPr>
      </w:pPr>
      <w:r>
        <w:rPr>
          <w:b/>
          <w:u w:val="single"/>
        </w:rPr>
        <w:t>Website Development Expectation</w:t>
      </w:r>
    </w:p>
    <w:p w:rsidR="00B04414" w:rsidRDefault="00B04414">
      <w:r w:rsidRPr="00B04414">
        <w:t xml:space="preserve">1) </w:t>
      </w:r>
      <w:r>
        <w:rPr>
          <w:u w:val="single"/>
        </w:rPr>
        <w:t>JQuery</w:t>
      </w:r>
      <w:r>
        <w:rPr>
          <w:b/>
        </w:rPr>
        <w:t xml:space="preserve"> – </w:t>
      </w:r>
      <w:r>
        <w:t>Check</w:t>
      </w:r>
    </w:p>
    <w:p w:rsidR="00B04414" w:rsidRDefault="00B04414">
      <w:r>
        <w:t>2) No hard coding</w:t>
      </w:r>
    </w:p>
    <w:p w:rsidR="00B04414" w:rsidRDefault="00B04414">
      <w:r>
        <w:t>3) Database design completed. One table for username and password, second table for scores.</w:t>
      </w:r>
    </w:p>
    <w:p w:rsidR="00B04414" w:rsidRDefault="00B04414">
      <w:r>
        <w:t>4) Fadi on Memory Cards page, Tim on Mix and Match. The rest of website worked as equally.</w:t>
      </w:r>
    </w:p>
    <w:p w:rsidR="00B04414" w:rsidRPr="00B04414" w:rsidRDefault="00B04414">
      <w:r>
        <w:t>5) JavaScript (Games)</w:t>
      </w:r>
      <w:bookmarkStart w:id="0" w:name="_GoBack"/>
      <w:bookmarkEnd w:id="0"/>
    </w:p>
    <w:sectPr w:rsidR="00B04414" w:rsidRPr="00B04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414"/>
    <w:rsid w:val="005B4E53"/>
    <w:rsid w:val="00B0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6DE26-B596-4C11-A496-374153AA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di%20Hadda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Haddad</dc:creator>
  <cp:keywords/>
  <dc:description/>
  <cp:lastModifiedBy>Fadi Haddad</cp:lastModifiedBy>
  <cp:revision>1</cp:revision>
  <dcterms:created xsi:type="dcterms:W3CDTF">2014-12-03T22:47:00Z</dcterms:created>
  <dcterms:modified xsi:type="dcterms:W3CDTF">2014-12-03T22:53:00Z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